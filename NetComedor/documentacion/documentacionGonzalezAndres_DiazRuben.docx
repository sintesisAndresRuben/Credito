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s-ES"/>
        </w:rPr>
        <w:id w:val="13697002"/>
        <w:docPartObj>
          <w:docPartGallery w:val="Cover Pages"/>
          <w:docPartUnique/>
        </w:docPartObj>
      </w:sdtPr>
      <w:sdtEndPr>
        <w:rPr>
          <w:lang w:val="es-ES_tradnl"/>
        </w:rPr>
      </w:sdtEndPr>
      <w:sdtContent>
        <w:p w:rsidR="00BF367F" w:rsidRDefault="00A3636F">
          <w:r>
            <w:rPr>
              <w:noProof/>
              <w:lang w:val="es-ES"/>
            </w:rPr>
            <mc:AlternateContent>
              <mc:Choice Requires="wpg">
                <w:drawing>
                  <wp:anchor distT="0" distB="0" distL="114300" distR="114300" simplePos="0" relativeHeight="251623424" behindDoc="0" locked="0" layoutInCell="0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06090" cy="10673080"/>
                    <wp:effectExtent l="5715" t="9525" r="7620" b="13970"/>
                    <wp:wrapNone/>
                    <wp:docPr id="3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06090" cy="1067308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4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5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Rectangle 5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lumMod val="100000"/>
                                      <a:lumOff val="0"/>
                                      <a:alpha val="80000"/>
                                    </a:schemeClr>
                                  </a:fgClr>
                                  <a:bgClr>
                                    <a:srgbClr val="FFFFFF">
                                      <a:alpha val="80000"/>
                                    </a:srgbClr>
                                  </a:bgClr>
                                </a:patt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7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0"/>
                                  <a:alpha val="80000"/>
                                </a:schemeClr>
                              </a:solidFill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3697280"/>
                                    <w:placeholder>
                                      <w:docPart w:val="F8B6729297C64E0DAB25FE5A03EDCB28"/>
                                    </w:placeholder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14FF5" w:rsidRDefault="00BF367F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0"/>
                                  <a:alpha val="8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alias w:val="Autor"/>
                                    <w:id w:val="13697281"/>
                                    <w:placeholder>
                                      <w:docPart w:val="51851DEB5DAA40E2A4A650C91A62221E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14FF5" w:rsidRDefault="00BF367F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t>Andrés González y Rubén Díaz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alias w:val="Organización"/>
                                    <w:id w:val="13697282"/>
                                    <w:placeholder>
                                      <w:docPart w:val="885E56F6C286491F9D59F6F4153ED64E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014FF5" w:rsidRDefault="00BF367F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t>Jessuïtes Bellvitge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alias w:val="Fecha"/>
                                    <w:id w:val="1369728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5-30T00:00:00Z">
                                      <w:dateFormat w:val="dd/MM/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14FF5" w:rsidRDefault="00BF367F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t>30/05/2018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185.5pt;margin-top:0;width:236.7pt;height:840.4pt;z-index:25162342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" o:allowincell="f">
                    <v:group id="Group 3" o:spid="_x0000_s1027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rect id="Rectangle 4" o:spid="_x0000_s1028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" fillcolor="#243f60 [1604]" strokecolor="black [3213]"/>
                      <v:rect id="Rectangle 5" o:spid="_x0000_s1029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" fillcolor="#9bbb59 [3206]" stroked="f" strokecolor="white [3212]" strokeweight="1pt">
                        <v:fill r:id="rId10" o:title="" opacity="52428f" o:opacity2="52428f" type="pattern"/>
                        <v:shadow color="#d8d8d8 [2732]" offset="3pt,3pt"/>
                      </v:rect>
                    </v:group>
                    <v:rect id="Rectangle 6" o:spid="_x0000_s1030" style="position:absolute;left:7344;width:4896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" fillcolor="#243f60 [1604]" strokecolor="black [3213]" strokeweight="1pt">
                      <v:fill opacity="52428f"/>
                      <v:shadow color="#d8d8d8 [2732]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3697280"/>
                              <w:placeholder>
                                <w:docPart w:val="F8B6729297C64E0DAB25FE5A03EDCB28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14FF5" w:rsidRDefault="00BF367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7" o:spid="_x0000_s1031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" fillcolor="#243f60 [1604]" stroked="f" strokecolor="white [3212]" strokeweight="1pt">
                      <v:fill opacity="52428f"/>
                      <v:shadow color="#d8d8d8 [2732]" offset="3pt,3pt"/>
                      <v:textbox inset="28.8pt,14.4pt,14.4pt,14.4pt">
                        <w:txbxContent>
                          <w:sdt>
                            <w:sdtPr>
                              <w:alias w:val="Autor"/>
                              <w:id w:val="13697281"/>
                              <w:placeholder>
                                <w:docPart w:val="51851DEB5DAA40E2A4A650C91A62221E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14FF5" w:rsidRDefault="00BF367F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t>Andrés González y Rubén Díaz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Organización"/>
                              <w:id w:val="13697282"/>
                              <w:placeholder>
                                <w:docPart w:val="885E56F6C286491F9D59F6F4153ED64E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014FF5" w:rsidRDefault="00BF367F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t>Jessuïtes Bellvitge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Fecha"/>
                              <w:id w:val="1369728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5-30T00:00:00Z"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14FF5" w:rsidRDefault="00BF367F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t>30/05/2018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24448" behindDoc="0" locked="0" layoutInCell="0" allowOverlap="1">
                    <wp:simplePos x="0" y="0"/>
                    <wp:positionH relativeFrom="page">
                      <wp:posOffset>923925</wp:posOffset>
                    </wp:positionH>
                    <wp:positionV relativeFrom="page">
                      <wp:posOffset>2675890</wp:posOffset>
                    </wp:positionV>
                    <wp:extent cx="5975350" cy="1207770"/>
                    <wp:effectExtent l="9525" t="10160" r="34925" b="39370"/>
                    <wp:wrapNone/>
                    <wp:docPr id="2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75350" cy="120777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53882" dir="2700000" algn="ctr" rotWithShape="0">
                                <a:schemeClr val="tx2">
                                  <a:lumMod val="75000"/>
                                  <a:lumOff val="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ahoma" w:eastAsiaTheme="majorEastAsia" w:hAnsi="Tahoma" w:cs="Tahoma"/>
                                    <w:color w:val="FFFFFF" w:themeColor="background1"/>
                                    <w:sz w:val="144"/>
                                    <w:szCs w:val="144"/>
                                  </w:rPr>
                                  <w:alias w:val="Título"/>
                                  <w:id w:val="1369728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14FF5" w:rsidRPr="00A65488" w:rsidRDefault="00BF367F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="Tahoma" w:eastAsiaTheme="majorEastAsia" w:hAnsi="Tahoma" w:cs="Tahoma"/>
                                        <w:color w:val="FFFFFF" w:themeColor="background1"/>
                                        <w:sz w:val="144"/>
                                        <w:szCs w:val="144"/>
                                      </w:rPr>
                                      <w:t>Net Comedor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8" o:spid="_x0000_s1032" style="position:absolute;margin-left:72.75pt;margin-top:210.7pt;width:470.5pt;height:95.1pt;z-index:251624448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" o:allowincell="f" fillcolor="#548dd4 [1951]" strokecolor="black [3213]" strokeweight="1pt">
                    <v:shadow on="t" color="#17365d [2415]" offset="3pt,3pt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Tahoma" w:eastAsiaTheme="majorEastAsia" w:hAnsi="Tahoma" w:cs="Tahoma"/>
                              <w:color w:val="FFFFFF" w:themeColor="background1"/>
                              <w:sz w:val="144"/>
                              <w:szCs w:val="144"/>
                            </w:rPr>
                            <w:alias w:val="Título"/>
                            <w:id w:val="1369728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14FF5" w:rsidRPr="00A65488" w:rsidRDefault="00BF367F">
                              <w:pPr>
                                <w:pStyle w:val="Sinespaciado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Tahoma" w:eastAsiaTheme="majorEastAsia" w:hAnsi="Tahoma" w:cs="Tahoma"/>
                                  <w:color w:val="FFFFFF" w:themeColor="background1"/>
                                  <w:sz w:val="144"/>
                                  <w:szCs w:val="144"/>
                                </w:rPr>
                                <w:t>Net Comedor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</w:sdtContent>
    </w:sdt>
    <w:p w:rsidR="00BF367F" w:rsidRDefault="00A6747D">
      <w:r w:rsidRPr="00D476FD">
        <w:rPr>
          <w:noProof/>
          <w:lang w:val="es-ES" w:eastAsia="es-ES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1224915</wp:posOffset>
            </wp:positionH>
            <wp:positionV relativeFrom="paragraph">
              <wp:posOffset>3583940</wp:posOffset>
            </wp:positionV>
            <wp:extent cx="2667000" cy="1778000"/>
            <wp:effectExtent l="723900" t="0" r="95250" b="69850"/>
            <wp:wrapNone/>
            <wp:docPr id="4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8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glow rad="228600">
                        <a:srgbClr val="0070C0">
                          <a:alpha val="0"/>
                        </a:srgbClr>
                      </a:glow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  <a:scene3d>
                      <a:camera prst="perspectiveAbove"/>
                      <a:lightRig rig="threePt" dir="t"/>
                    </a:scene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76FD">
        <w:rPr>
          <w:noProof/>
          <w:lang w:val="es-ES" w:eastAsia="es-ES"/>
        </w:rPr>
        <w:drawing>
          <wp:anchor distT="0" distB="0" distL="114300" distR="114300" simplePos="0" relativeHeight="251740160" behindDoc="1" locked="0" layoutInCell="1" allowOverlap="1">
            <wp:simplePos x="0" y="0"/>
            <wp:positionH relativeFrom="column">
              <wp:posOffset>748665</wp:posOffset>
            </wp:positionH>
            <wp:positionV relativeFrom="paragraph">
              <wp:posOffset>4511040</wp:posOffset>
            </wp:positionV>
            <wp:extent cx="3581400" cy="3581400"/>
            <wp:effectExtent l="800100" t="0" r="742950" b="0"/>
            <wp:wrapNone/>
            <wp:docPr id="3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581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glow rad="228600">
                        <a:srgbClr val="0070C0">
                          <a:alpha val="0"/>
                        </a:srgbClr>
                      </a:glow>
                    </a:effectLst>
                    <a:scene3d>
                      <a:camera prst="isometricTopUp"/>
                      <a:lightRig rig="threePt" dir="t"/>
                    </a:scene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76FD">
        <w:rPr>
          <w:noProof/>
          <w:lang w:val="es-ES" w:eastAsia="es-ES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3072765</wp:posOffset>
            </wp:positionH>
            <wp:positionV relativeFrom="paragraph">
              <wp:posOffset>2717165</wp:posOffset>
            </wp:positionV>
            <wp:extent cx="3362325" cy="2243455"/>
            <wp:effectExtent l="0" t="228600" r="0" b="880745"/>
            <wp:wrapNone/>
            <wp:docPr id="4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howstuffworks.com/gif/light-virus-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2434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glow rad="228600">
                        <a:srgbClr val="0070C0">
                          <a:alpha val="0"/>
                        </a:srgbClr>
                      </a:glow>
                      <a:reflection blurRad="6350" stA="52000" endA="300" endPos="35000" dir="5400000" sy="-100000" algn="bl" rotWithShape="0"/>
                    </a:effectLst>
                    <a:scene3d>
                      <a:camera prst="isometricOffAxis1Right"/>
                      <a:lightRig rig="threePt" dir="t"/>
                    </a:scene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B357E" w:rsidRPr="00D476FD">
        <w:rPr>
          <w:noProof/>
          <w:lang w:val="es-ES" w:eastAsia="es-ES"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2625090</wp:posOffset>
            </wp:positionH>
            <wp:positionV relativeFrom="paragraph">
              <wp:posOffset>4929911</wp:posOffset>
            </wp:positionV>
            <wp:extent cx="3409950" cy="2275663"/>
            <wp:effectExtent l="0" t="247650" r="0" b="906145"/>
            <wp:wrapNone/>
            <wp:docPr id="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ducasitios.educ.ar/grupo068/files/bacterias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27566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glow rad="228600">
                        <a:srgbClr val="0070C0">
                          <a:alpha val="0"/>
                        </a:srgbClr>
                      </a:glow>
                      <a:reflection blurRad="6350" stA="52000" endA="300" endPos="35000" dir="5400000" sy="-100000" algn="bl" rotWithShape="0"/>
                    </a:effectLst>
                    <a:scene3d>
                      <a:camera prst="isometricOffAxis2Left"/>
                      <a:lightRig rig="threePt" dir="t"/>
                    </a:scene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F367F">
        <w:br w:type="page"/>
      </w:r>
      <w:bookmarkStart w:id="0" w:name="_GoBack"/>
      <w:bookmarkEnd w:id="0"/>
    </w:p>
    <w:p w:rsidR="00A3636F" w:rsidRDefault="00A3636F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s-ES" w:eastAsia="es-ES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514353019" w:history="1">
        <w:r w:rsidRPr="00FC160E">
          <w:rPr>
            <w:rStyle w:val="Hipervnculo"/>
            <w:noProof/>
          </w:rPr>
          <w:t>Índice de ilustraciones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_Toc514353019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3636F" w:rsidRDefault="00A3636F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514353020" w:history="1">
        <w:r w:rsidRPr="00FC160E">
          <w:rPr>
            <w:rStyle w:val="Hipervnculo"/>
            <w:noProof/>
          </w:rPr>
          <w:t>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_Toc514353020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636F" w:rsidRDefault="00A3636F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514353021" w:history="1">
        <w:r w:rsidRPr="00FC160E">
          <w:rPr>
            <w:rStyle w:val="Hipervnculo"/>
            <w:noProof/>
          </w:rPr>
          <w:t>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_Toc514353021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636F" w:rsidRDefault="00A3636F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514353022" w:history="1">
        <w:r w:rsidRPr="00FC160E">
          <w:rPr>
            <w:rStyle w:val="Hipervnculo"/>
            <w:noProof/>
          </w:rPr>
          <w:t>Programación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_Toc514353022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636F" w:rsidRDefault="00A3636F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514353023" w:history="1">
        <w:r w:rsidRPr="00FC160E">
          <w:rPr>
            <w:rStyle w:val="Hipervnculo"/>
            <w:noProof/>
          </w:rPr>
          <w:t>Diseño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_Toc514353023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636F" w:rsidRDefault="00A3636F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514353024" w:history="1">
        <w:r w:rsidRPr="00FC160E">
          <w:rPr>
            <w:rStyle w:val="Hipervnculo"/>
            <w:noProof/>
          </w:rPr>
          <w:t>Entrevistas con el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_Toc514353024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3636F" w:rsidRDefault="00A3636F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514353025" w:history="1">
        <w:r w:rsidRPr="00FC160E">
          <w:rPr>
            <w:rStyle w:val="Hipervnculo"/>
            <w:noProof/>
          </w:rPr>
          <w:t>Problemas y soluciones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_Toc514353025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3636F" w:rsidRDefault="00A3636F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514353026" w:history="1">
        <w:r w:rsidRPr="00FC160E">
          <w:rPr>
            <w:rStyle w:val="Hipervnculo"/>
            <w:noProof/>
          </w:rPr>
          <w:t>Concusiones técnicas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_Toc514353026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3636F" w:rsidRDefault="00A3636F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514353027" w:history="1">
        <w:r w:rsidRPr="00FC160E">
          <w:rPr>
            <w:rStyle w:val="Hipervnculo"/>
            <w:noProof/>
          </w:rPr>
          <w:t>Opinión personal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_Toc514353027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3636F" w:rsidRDefault="00A3636F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514353028" w:history="1">
        <w:r w:rsidRPr="00FC160E">
          <w:rPr>
            <w:rStyle w:val="Hipervnculo"/>
            <w:noProof/>
          </w:rPr>
          <w:t>Webgrafía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_Toc514353028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F367F" w:rsidRDefault="00A3636F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fldChar w:fldCharType="end"/>
      </w:r>
      <w:r w:rsidR="00BF367F">
        <w:br w:type="page"/>
      </w:r>
    </w:p>
    <w:p w:rsidR="00BF367F" w:rsidRDefault="00BF367F" w:rsidP="00BF367F">
      <w:pPr>
        <w:pStyle w:val="Ttulo1"/>
        <w:jc w:val="center"/>
      </w:pPr>
      <w:bookmarkStart w:id="1" w:name="_Toc514353019"/>
      <w:r>
        <w:lastRenderedPageBreak/>
        <w:t>Índice de ilustraciones</w:t>
      </w:r>
      <w:bookmarkEnd w:id="1"/>
    </w:p>
    <w:p w:rsidR="00BF367F" w:rsidRDefault="00BF367F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BF367F" w:rsidRDefault="00BF367F" w:rsidP="00BF367F">
      <w:pPr>
        <w:pStyle w:val="Ttulo1"/>
        <w:jc w:val="center"/>
      </w:pPr>
      <w:bookmarkStart w:id="2" w:name="_Toc514353020"/>
      <w:r>
        <w:lastRenderedPageBreak/>
        <w:t>Contexto</w:t>
      </w:r>
      <w:bookmarkEnd w:id="2"/>
    </w:p>
    <w:p w:rsidR="00BF367F" w:rsidRDefault="00BF367F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BF367F" w:rsidRDefault="00BF367F" w:rsidP="00BF367F">
      <w:pPr>
        <w:pStyle w:val="Ttulo1"/>
        <w:jc w:val="center"/>
      </w:pPr>
      <w:bookmarkStart w:id="3" w:name="_Toc514353021"/>
      <w:r>
        <w:lastRenderedPageBreak/>
        <w:t>Base de datos</w:t>
      </w:r>
      <w:bookmarkEnd w:id="3"/>
    </w:p>
    <w:p w:rsidR="00BF367F" w:rsidRDefault="00BF367F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BF367F" w:rsidRDefault="00BF367F" w:rsidP="00BF367F">
      <w:pPr>
        <w:pStyle w:val="Ttulo1"/>
        <w:jc w:val="center"/>
      </w:pPr>
      <w:bookmarkStart w:id="4" w:name="_Toc514353022"/>
      <w:r>
        <w:lastRenderedPageBreak/>
        <w:t>Programación</w:t>
      </w:r>
      <w:bookmarkEnd w:id="4"/>
    </w:p>
    <w:p w:rsidR="00BF367F" w:rsidRDefault="00BF367F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A3636F" w:rsidRDefault="00BF367F" w:rsidP="00BF367F">
      <w:pPr>
        <w:pStyle w:val="Ttulo1"/>
        <w:jc w:val="center"/>
      </w:pPr>
      <w:bookmarkStart w:id="5" w:name="_Toc514353023"/>
      <w:r>
        <w:lastRenderedPageBreak/>
        <w:t>Diseño</w:t>
      </w:r>
      <w:bookmarkEnd w:id="5"/>
    </w:p>
    <w:p w:rsidR="00A3636F" w:rsidRDefault="00A3636F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A3636F" w:rsidRDefault="00A3636F" w:rsidP="00BF367F">
      <w:pPr>
        <w:pStyle w:val="Ttulo1"/>
        <w:jc w:val="center"/>
      </w:pPr>
      <w:bookmarkStart w:id="6" w:name="_Toc514353024"/>
      <w:r>
        <w:lastRenderedPageBreak/>
        <w:t>Entrevistas con el cliente</w:t>
      </w:r>
      <w:bookmarkEnd w:id="6"/>
    </w:p>
    <w:p w:rsidR="00A3636F" w:rsidRDefault="00A3636F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A3636F" w:rsidRDefault="00A3636F" w:rsidP="00BF367F">
      <w:pPr>
        <w:pStyle w:val="Ttulo1"/>
        <w:jc w:val="center"/>
      </w:pPr>
      <w:bookmarkStart w:id="7" w:name="_Toc514353025"/>
      <w:r>
        <w:lastRenderedPageBreak/>
        <w:t>Problemas y soluciones</w:t>
      </w:r>
      <w:bookmarkEnd w:id="7"/>
    </w:p>
    <w:p w:rsidR="00A3636F" w:rsidRDefault="00A3636F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014FF5" w:rsidRDefault="00A3636F" w:rsidP="00BF367F">
      <w:pPr>
        <w:pStyle w:val="Ttulo1"/>
        <w:jc w:val="center"/>
      </w:pPr>
      <w:bookmarkStart w:id="8" w:name="_Toc514353026"/>
      <w:r>
        <w:lastRenderedPageBreak/>
        <w:t>Concusiones técnicas</w:t>
      </w:r>
      <w:bookmarkEnd w:id="8"/>
    </w:p>
    <w:p w:rsidR="00A3636F" w:rsidRDefault="00A3636F" w:rsidP="00A3636F"/>
    <w:p w:rsidR="00A3636F" w:rsidRDefault="00A3636F" w:rsidP="00A3636F"/>
    <w:p w:rsidR="00A3636F" w:rsidRDefault="00A3636F" w:rsidP="00A3636F"/>
    <w:p w:rsidR="00A3636F" w:rsidRDefault="00A3636F" w:rsidP="00A3636F"/>
    <w:p w:rsidR="00A3636F" w:rsidRDefault="00A3636F" w:rsidP="00A3636F"/>
    <w:p w:rsidR="00A3636F" w:rsidRDefault="00A3636F" w:rsidP="00A3636F"/>
    <w:p w:rsidR="00A3636F" w:rsidRDefault="00A3636F" w:rsidP="00A3636F"/>
    <w:p w:rsidR="00A3636F" w:rsidRDefault="00A3636F" w:rsidP="00A3636F"/>
    <w:p w:rsidR="00A3636F" w:rsidRDefault="00A3636F" w:rsidP="00A3636F"/>
    <w:p w:rsidR="00A3636F" w:rsidRDefault="00A3636F" w:rsidP="00A3636F"/>
    <w:p w:rsidR="00A3636F" w:rsidRDefault="00A3636F" w:rsidP="00A3636F"/>
    <w:p w:rsidR="00A3636F" w:rsidRDefault="00A3636F" w:rsidP="00A3636F">
      <w:pPr>
        <w:pStyle w:val="Ttulo1"/>
        <w:jc w:val="center"/>
      </w:pPr>
      <w:bookmarkStart w:id="9" w:name="_Toc514353027"/>
      <w:r>
        <w:t>Opinión personal</w:t>
      </w:r>
      <w:bookmarkEnd w:id="9"/>
    </w:p>
    <w:p w:rsidR="00A3636F" w:rsidRDefault="00A3636F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A3636F" w:rsidRPr="00A3636F" w:rsidRDefault="00A3636F" w:rsidP="00A3636F">
      <w:pPr>
        <w:pStyle w:val="Ttulo1"/>
        <w:jc w:val="center"/>
      </w:pPr>
      <w:bookmarkStart w:id="10" w:name="_Toc514353028"/>
      <w:r>
        <w:lastRenderedPageBreak/>
        <w:t>Webgrafía</w:t>
      </w:r>
      <w:bookmarkEnd w:id="10"/>
    </w:p>
    <w:sectPr w:rsidR="00A3636F" w:rsidRPr="00A3636F" w:rsidSect="00271280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6167" w:rsidRDefault="004E6167" w:rsidP="00014FF5">
      <w:pPr>
        <w:spacing w:after="0" w:line="240" w:lineRule="auto"/>
      </w:pPr>
      <w:r>
        <w:separator/>
      </w:r>
    </w:p>
  </w:endnote>
  <w:endnote w:type="continuationSeparator" w:id="0">
    <w:p w:rsidR="004E6167" w:rsidRDefault="004E6167" w:rsidP="00014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636F" w:rsidRDefault="00A3636F">
    <w:pPr>
      <w:pBdr>
        <w:left w:val="single" w:sz="12" w:space="11" w:color="4F81BD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  <w:lang w:val="es-ES"/>
      </w:rPr>
      <w:t>2</w: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end"/>
    </w:r>
  </w:p>
  <w:p w:rsidR="00A3636F" w:rsidRDefault="00A363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6167" w:rsidRDefault="004E6167" w:rsidP="00014FF5">
      <w:pPr>
        <w:spacing w:after="0" w:line="240" w:lineRule="auto"/>
      </w:pPr>
      <w:r>
        <w:separator/>
      </w:r>
    </w:p>
  </w:footnote>
  <w:footnote w:type="continuationSeparator" w:id="0">
    <w:p w:rsidR="004E6167" w:rsidRDefault="004E6167" w:rsidP="00014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67F" w:rsidRDefault="00BF367F">
    <w:pPr>
      <w:pStyle w:val="Encabezado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3587115</wp:posOffset>
          </wp:positionH>
          <wp:positionV relativeFrom="paragraph">
            <wp:posOffset>-230505</wp:posOffset>
          </wp:positionV>
          <wp:extent cx="2886075" cy="548005"/>
          <wp:effectExtent l="0" t="0" r="0" b="0"/>
          <wp:wrapThrough wrapText="bothSides">
            <wp:wrapPolygon edited="0">
              <wp:start x="0" y="0"/>
              <wp:lineTo x="0" y="21024"/>
              <wp:lineTo x="4277" y="21024"/>
              <wp:lineTo x="12974" y="21024"/>
              <wp:lineTo x="20103" y="17270"/>
              <wp:lineTo x="19960" y="12014"/>
              <wp:lineTo x="21101" y="9761"/>
              <wp:lineTo x="20246" y="2253"/>
              <wp:lineTo x="4277" y="0"/>
              <wp:lineTo x="0" y="0"/>
            </wp:wrapPolygon>
          </wp:wrapThrough>
          <wp:docPr id="1" name="Imagen 1" descr="Resultado de imagen de jesuites bellvit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de jesuites bellvit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075" cy="548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ítulo"/>
        <w:id w:val="78404852"/>
        <w:placeholder>
          <w:docPart w:val="66F3115D8F3345DFB4D9B3798DFDBA1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Net Comedor</w:t>
        </w:r>
      </w:sdtContent>
    </w:sdt>
    <w:r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r w:rsidRPr="00BF367F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325D"/>
    <w:multiLevelType w:val="hybridMultilevel"/>
    <w:tmpl w:val="E3525170"/>
    <w:lvl w:ilvl="0" w:tplc="795051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E47573"/>
    <w:multiLevelType w:val="hybridMultilevel"/>
    <w:tmpl w:val="76565B42"/>
    <w:lvl w:ilvl="0" w:tplc="C70A5B2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DDE3083"/>
    <w:multiLevelType w:val="hybridMultilevel"/>
    <w:tmpl w:val="5F04A84C"/>
    <w:lvl w:ilvl="0" w:tplc="E05A7E96">
      <w:start w:val="1"/>
      <w:numFmt w:val="decimal"/>
      <w:lvlText w:val="%1."/>
      <w:lvlJc w:val="left"/>
      <w:pPr>
        <w:ind w:left="177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2490" w:hanging="360"/>
      </w:pPr>
    </w:lvl>
    <w:lvl w:ilvl="2" w:tplc="0C0A001B">
      <w:start w:val="1"/>
      <w:numFmt w:val="lowerRoman"/>
      <w:lvlText w:val="%3."/>
      <w:lvlJc w:val="right"/>
      <w:pPr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11337A3A"/>
    <w:multiLevelType w:val="hybridMultilevel"/>
    <w:tmpl w:val="872C3F4C"/>
    <w:lvl w:ilvl="0" w:tplc="AFB0773C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25C0755"/>
    <w:multiLevelType w:val="hybridMultilevel"/>
    <w:tmpl w:val="6854F388"/>
    <w:lvl w:ilvl="0" w:tplc="BBCC324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3932DEE"/>
    <w:multiLevelType w:val="hybridMultilevel"/>
    <w:tmpl w:val="B1CA12D4"/>
    <w:lvl w:ilvl="0" w:tplc="793EDBF0">
      <w:start w:val="1"/>
      <w:numFmt w:val="upperRoman"/>
      <w:lvlText w:val="(%1)"/>
      <w:lvlJc w:val="left"/>
      <w:pPr>
        <w:ind w:left="1080" w:hanging="720"/>
      </w:pPr>
      <w:rPr>
        <w:rFonts w:hint="default"/>
        <w:b/>
      </w:rPr>
    </w:lvl>
    <w:lvl w:ilvl="1" w:tplc="FBB4E1C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5802C360">
      <w:start w:val="5"/>
      <w:numFmt w:val="bullet"/>
      <w:lvlText w:val="−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28B88DD2">
      <w:start w:val="1"/>
      <w:numFmt w:val="upperRoman"/>
      <w:lvlText w:val="(%5)"/>
      <w:lvlJc w:val="left"/>
      <w:pPr>
        <w:ind w:left="1146" w:hanging="720"/>
      </w:pPr>
      <w:rPr>
        <w:rFonts w:asciiTheme="minorHAnsi" w:eastAsiaTheme="minorHAnsi" w:hAnsiTheme="minorHAnsi" w:cstheme="minorBidi"/>
      </w:r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92E4C966">
      <w:start w:val="1"/>
      <w:numFmt w:val="decimal"/>
      <w:lvlText w:val="%7."/>
      <w:lvlJc w:val="left"/>
      <w:pPr>
        <w:ind w:left="1494" w:hanging="360"/>
      </w:pPr>
      <w:rPr>
        <w:b/>
      </w:r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47E2F"/>
    <w:multiLevelType w:val="hybridMultilevel"/>
    <w:tmpl w:val="1F2C2428"/>
    <w:lvl w:ilvl="0" w:tplc="F292958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5C6BD2"/>
    <w:multiLevelType w:val="hybridMultilevel"/>
    <w:tmpl w:val="4D9CD52A"/>
    <w:lvl w:ilvl="0" w:tplc="4A0C13A2">
      <w:start w:val="1"/>
      <w:numFmt w:val="decimal"/>
      <w:lvlText w:val="%1."/>
      <w:lvlJc w:val="left"/>
      <w:pPr>
        <w:ind w:left="1776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196C068B"/>
    <w:multiLevelType w:val="hybridMultilevel"/>
    <w:tmpl w:val="D64823BA"/>
    <w:lvl w:ilvl="0" w:tplc="EC88E6BC">
      <w:start w:val="1"/>
      <w:numFmt w:val="decimal"/>
      <w:lvlText w:val="%1."/>
      <w:lvlJc w:val="left"/>
      <w:pPr>
        <w:ind w:left="177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9" w15:restartNumberingAfterBreak="0">
    <w:nsid w:val="24AF7CAF"/>
    <w:multiLevelType w:val="hybridMultilevel"/>
    <w:tmpl w:val="C74C5494"/>
    <w:lvl w:ilvl="0" w:tplc="151E9E56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25515A8B"/>
    <w:multiLevelType w:val="hybridMultilevel"/>
    <w:tmpl w:val="7C8A3128"/>
    <w:lvl w:ilvl="0" w:tplc="5C209862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256B3F39"/>
    <w:multiLevelType w:val="hybridMultilevel"/>
    <w:tmpl w:val="C720A68C"/>
    <w:lvl w:ilvl="0" w:tplc="1F74F1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AD179E"/>
    <w:multiLevelType w:val="hybridMultilevel"/>
    <w:tmpl w:val="5568F0F6"/>
    <w:lvl w:ilvl="0" w:tplc="9044250C">
      <w:start w:val="1"/>
      <w:numFmt w:val="decimal"/>
      <w:lvlText w:val="%1."/>
      <w:lvlJc w:val="left"/>
      <w:pPr>
        <w:ind w:left="177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30697172"/>
    <w:multiLevelType w:val="hybridMultilevel"/>
    <w:tmpl w:val="3C9C8F80"/>
    <w:lvl w:ilvl="0" w:tplc="740A1C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49104D"/>
    <w:multiLevelType w:val="hybridMultilevel"/>
    <w:tmpl w:val="2CE0D686"/>
    <w:lvl w:ilvl="0" w:tplc="64A68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37595C"/>
    <w:multiLevelType w:val="hybridMultilevel"/>
    <w:tmpl w:val="CDD021A2"/>
    <w:lvl w:ilvl="0" w:tplc="AAD07F82">
      <w:start w:val="1"/>
      <w:numFmt w:val="decimal"/>
      <w:lvlText w:val="%1."/>
      <w:lvlJc w:val="left"/>
      <w:pPr>
        <w:ind w:left="177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6" w15:restartNumberingAfterBreak="0">
    <w:nsid w:val="3F3B788F"/>
    <w:multiLevelType w:val="hybridMultilevel"/>
    <w:tmpl w:val="B288BB24"/>
    <w:lvl w:ilvl="0" w:tplc="D7043FF6">
      <w:start w:val="1"/>
      <w:numFmt w:val="decimal"/>
      <w:lvlText w:val="%1."/>
      <w:lvlJc w:val="left"/>
      <w:pPr>
        <w:ind w:left="1776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42BE23B1"/>
    <w:multiLevelType w:val="multilevel"/>
    <w:tmpl w:val="43D8028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i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hint="default"/>
        <w:b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3207" w:hanging="108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45633C47"/>
    <w:multiLevelType w:val="hybridMultilevel"/>
    <w:tmpl w:val="CC741E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7E198D"/>
    <w:multiLevelType w:val="hybridMultilevel"/>
    <w:tmpl w:val="73309516"/>
    <w:lvl w:ilvl="0" w:tplc="EADEE3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5129D5"/>
    <w:multiLevelType w:val="hybridMultilevel"/>
    <w:tmpl w:val="537C39D4"/>
    <w:lvl w:ilvl="0" w:tplc="FFD675E2">
      <w:start w:val="1"/>
      <w:numFmt w:val="decimal"/>
      <w:lvlText w:val="%1."/>
      <w:lvlJc w:val="left"/>
      <w:pPr>
        <w:ind w:left="1776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487E5857"/>
    <w:multiLevelType w:val="hybridMultilevel"/>
    <w:tmpl w:val="A82ACFA2"/>
    <w:lvl w:ilvl="0" w:tplc="F96EB77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8B21C7A"/>
    <w:multiLevelType w:val="hybridMultilevel"/>
    <w:tmpl w:val="A8E02248"/>
    <w:lvl w:ilvl="0" w:tplc="2DE649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5A2E0B"/>
    <w:multiLevelType w:val="hybridMultilevel"/>
    <w:tmpl w:val="20326696"/>
    <w:lvl w:ilvl="0" w:tplc="052CC0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4BEA01E6"/>
    <w:multiLevelType w:val="hybridMultilevel"/>
    <w:tmpl w:val="6BAC1444"/>
    <w:lvl w:ilvl="0" w:tplc="FA6A76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36944"/>
    <w:multiLevelType w:val="hybridMultilevel"/>
    <w:tmpl w:val="E02CA80A"/>
    <w:lvl w:ilvl="0" w:tplc="10280C1C">
      <w:start w:val="1"/>
      <w:numFmt w:val="decimal"/>
      <w:lvlText w:val="%1."/>
      <w:lvlJc w:val="left"/>
      <w:pPr>
        <w:ind w:left="1776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4EE8641F"/>
    <w:multiLevelType w:val="hybridMultilevel"/>
    <w:tmpl w:val="5F9696A8"/>
    <w:lvl w:ilvl="0" w:tplc="81D0A37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58237836"/>
    <w:multiLevelType w:val="hybridMultilevel"/>
    <w:tmpl w:val="ED8A5422"/>
    <w:lvl w:ilvl="0" w:tplc="FC529F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947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2869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A2C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F4D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0E85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E0E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6867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D8FB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58D240ED"/>
    <w:multiLevelType w:val="hybridMultilevel"/>
    <w:tmpl w:val="DC9E1B4E"/>
    <w:lvl w:ilvl="0" w:tplc="E266F0E6">
      <w:start w:val="1"/>
      <w:numFmt w:val="decimal"/>
      <w:lvlText w:val="%1."/>
      <w:lvlJc w:val="left"/>
      <w:pPr>
        <w:ind w:left="1776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5BA503ED"/>
    <w:multiLevelType w:val="hybridMultilevel"/>
    <w:tmpl w:val="DD2A129A"/>
    <w:lvl w:ilvl="0" w:tplc="E4D2CBCE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 w15:restartNumberingAfterBreak="0">
    <w:nsid w:val="60153FCE"/>
    <w:multiLevelType w:val="hybridMultilevel"/>
    <w:tmpl w:val="1EF62F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4C036D"/>
    <w:multiLevelType w:val="hybridMultilevel"/>
    <w:tmpl w:val="4970D0E8"/>
    <w:lvl w:ilvl="0" w:tplc="13B6A77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 w15:restartNumberingAfterBreak="0">
    <w:nsid w:val="665C269C"/>
    <w:multiLevelType w:val="hybridMultilevel"/>
    <w:tmpl w:val="0B6A5AE6"/>
    <w:lvl w:ilvl="0" w:tplc="D94240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626F85"/>
    <w:multiLevelType w:val="hybridMultilevel"/>
    <w:tmpl w:val="BE369B3C"/>
    <w:lvl w:ilvl="0" w:tplc="E91EA120">
      <w:start w:val="1"/>
      <w:numFmt w:val="decimal"/>
      <w:lvlText w:val="%1."/>
      <w:lvlJc w:val="left"/>
      <w:pPr>
        <w:ind w:left="177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69220C23"/>
    <w:multiLevelType w:val="hybridMultilevel"/>
    <w:tmpl w:val="45123F8A"/>
    <w:lvl w:ilvl="0" w:tplc="EDB4D39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7F0716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 w:val="0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A8373F6"/>
    <w:multiLevelType w:val="hybridMultilevel"/>
    <w:tmpl w:val="DE2E1E90"/>
    <w:lvl w:ilvl="0" w:tplc="CE8E9F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23774F"/>
    <w:multiLevelType w:val="hybridMultilevel"/>
    <w:tmpl w:val="1C4E34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020B81"/>
    <w:multiLevelType w:val="hybridMultilevel"/>
    <w:tmpl w:val="F90A7D52"/>
    <w:lvl w:ilvl="0" w:tplc="2E78FED0">
      <w:start w:val="1"/>
      <w:numFmt w:val="decimal"/>
      <w:lvlText w:val="%1."/>
      <w:lvlJc w:val="left"/>
      <w:pPr>
        <w:ind w:left="1776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 w15:restartNumberingAfterBreak="0">
    <w:nsid w:val="77A83CBF"/>
    <w:multiLevelType w:val="hybridMultilevel"/>
    <w:tmpl w:val="3466B618"/>
    <w:lvl w:ilvl="0" w:tplc="34B09C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8C88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56F1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8206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FEF0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9E1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20EE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3A5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4AE8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8367A74"/>
    <w:multiLevelType w:val="hybridMultilevel"/>
    <w:tmpl w:val="869A4218"/>
    <w:lvl w:ilvl="0" w:tplc="030408B4">
      <w:start w:val="1"/>
      <w:numFmt w:val="decimal"/>
      <w:lvlText w:val="%1."/>
      <w:lvlJc w:val="left"/>
      <w:pPr>
        <w:ind w:left="177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0" w15:restartNumberingAfterBreak="0">
    <w:nsid w:val="7D02195B"/>
    <w:multiLevelType w:val="hybridMultilevel"/>
    <w:tmpl w:val="6FDE0948"/>
    <w:lvl w:ilvl="0" w:tplc="4BC404CC">
      <w:start w:val="1"/>
      <w:numFmt w:val="decimal"/>
      <w:lvlText w:val="%1."/>
      <w:lvlJc w:val="left"/>
      <w:pPr>
        <w:ind w:left="1776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1" w15:restartNumberingAfterBreak="0">
    <w:nsid w:val="7DC5546B"/>
    <w:multiLevelType w:val="hybridMultilevel"/>
    <w:tmpl w:val="82EE7230"/>
    <w:lvl w:ilvl="0" w:tplc="F9561B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7"/>
  </w:num>
  <w:num w:numId="2">
    <w:abstractNumId w:val="29"/>
  </w:num>
  <w:num w:numId="3">
    <w:abstractNumId w:val="13"/>
  </w:num>
  <w:num w:numId="4">
    <w:abstractNumId w:val="4"/>
  </w:num>
  <w:num w:numId="5">
    <w:abstractNumId w:val="34"/>
  </w:num>
  <w:num w:numId="6">
    <w:abstractNumId w:val="41"/>
  </w:num>
  <w:num w:numId="7">
    <w:abstractNumId w:val="40"/>
  </w:num>
  <w:num w:numId="8">
    <w:abstractNumId w:val="1"/>
  </w:num>
  <w:num w:numId="9">
    <w:abstractNumId w:val="7"/>
  </w:num>
  <w:num w:numId="10">
    <w:abstractNumId w:val="22"/>
  </w:num>
  <w:num w:numId="11">
    <w:abstractNumId w:val="0"/>
  </w:num>
  <w:num w:numId="12">
    <w:abstractNumId w:val="6"/>
  </w:num>
  <w:num w:numId="13">
    <w:abstractNumId w:val="15"/>
  </w:num>
  <w:num w:numId="14">
    <w:abstractNumId w:val="39"/>
  </w:num>
  <w:num w:numId="15">
    <w:abstractNumId w:val="10"/>
  </w:num>
  <w:num w:numId="16">
    <w:abstractNumId w:val="21"/>
  </w:num>
  <w:num w:numId="17">
    <w:abstractNumId w:val="16"/>
  </w:num>
  <w:num w:numId="18">
    <w:abstractNumId w:val="26"/>
  </w:num>
  <w:num w:numId="19">
    <w:abstractNumId w:val="33"/>
  </w:num>
  <w:num w:numId="20">
    <w:abstractNumId w:val="23"/>
  </w:num>
  <w:num w:numId="21">
    <w:abstractNumId w:val="31"/>
  </w:num>
  <w:num w:numId="22">
    <w:abstractNumId w:val="3"/>
  </w:num>
  <w:num w:numId="23">
    <w:abstractNumId w:val="36"/>
  </w:num>
  <w:num w:numId="24">
    <w:abstractNumId w:val="35"/>
  </w:num>
  <w:num w:numId="25">
    <w:abstractNumId w:val="24"/>
  </w:num>
  <w:num w:numId="26">
    <w:abstractNumId w:val="12"/>
  </w:num>
  <w:num w:numId="27">
    <w:abstractNumId w:val="38"/>
  </w:num>
  <w:num w:numId="28">
    <w:abstractNumId w:val="27"/>
  </w:num>
  <w:num w:numId="29">
    <w:abstractNumId w:val="9"/>
  </w:num>
  <w:num w:numId="30">
    <w:abstractNumId w:val="11"/>
  </w:num>
  <w:num w:numId="31">
    <w:abstractNumId w:val="32"/>
  </w:num>
  <w:num w:numId="32">
    <w:abstractNumId w:val="8"/>
  </w:num>
  <w:num w:numId="33">
    <w:abstractNumId w:val="2"/>
  </w:num>
  <w:num w:numId="34">
    <w:abstractNumId w:val="19"/>
  </w:num>
  <w:num w:numId="35">
    <w:abstractNumId w:val="30"/>
  </w:num>
  <w:num w:numId="36">
    <w:abstractNumId w:val="37"/>
  </w:num>
  <w:num w:numId="37">
    <w:abstractNumId w:val="18"/>
  </w:num>
  <w:num w:numId="38">
    <w:abstractNumId w:val="5"/>
  </w:num>
  <w:num w:numId="39">
    <w:abstractNumId w:val="25"/>
  </w:num>
  <w:num w:numId="40">
    <w:abstractNumId w:val="20"/>
  </w:num>
  <w:num w:numId="41">
    <w:abstractNumId w:val="14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7F"/>
    <w:rsid w:val="00014FF5"/>
    <w:rsid w:val="000B7988"/>
    <w:rsid w:val="000C1787"/>
    <w:rsid w:val="00271280"/>
    <w:rsid w:val="00346B8D"/>
    <w:rsid w:val="003A739C"/>
    <w:rsid w:val="00453396"/>
    <w:rsid w:val="004849CD"/>
    <w:rsid w:val="004B357E"/>
    <w:rsid w:val="004E6167"/>
    <w:rsid w:val="006C15D8"/>
    <w:rsid w:val="00712735"/>
    <w:rsid w:val="00874019"/>
    <w:rsid w:val="00941214"/>
    <w:rsid w:val="00A3636F"/>
    <w:rsid w:val="00A50F2A"/>
    <w:rsid w:val="00A60008"/>
    <w:rsid w:val="00A65488"/>
    <w:rsid w:val="00A6747D"/>
    <w:rsid w:val="00AF57C4"/>
    <w:rsid w:val="00B451D1"/>
    <w:rsid w:val="00BB52F8"/>
    <w:rsid w:val="00BF367F"/>
    <w:rsid w:val="00D25248"/>
    <w:rsid w:val="00D476FD"/>
    <w:rsid w:val="00D94481"/>
    <w:rsid w:val="00E30944"/>
    <w:rsid w:val="00FF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2B6038"/>
  <w15:docId w15:val="{74744902-4510-48B8-9F10-1E248B932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4481"/>
  </w:style>
  <w:style w:type="paragraph" w:styleId="Ttulo1">
    <w:name w:val="heading 1"/>
    <w:basedOn w:val="Normal"/>
    <w:next w:val="Normal"/>
    <w:link w:val="Ttulo1Car"/>
    <w:uiPriority w:val="9"/>
    <w:qFormat/>
    <w:rsid w:val="00BF36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71280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71280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1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28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14FF5"/>
    <w:pPr>
      <w:spacing w:line="240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59"/>
    <w:rsid w:val="00014FF5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14FF5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014FF5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014FF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14FF5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14FF5"/>
    <w:rPr>
      <w:lang w:val="es-ES"/>
    </w:rPr>
  </w:style>
  <w:style w:type="table" w:customStyle="1" w:styleId="Sombreadoclaro1">
    <w:name w:val="Sombreado claro1"/>
    <w:basedOn w:val="Tablanormal"/>
    <w:uiPriority w:val="60"/>
    <w:rsid w:val="00014FF5"/>
    <w:pPr>
      <w:spacing w:after="0" w:line="240" w:lineRule="auto"/>
    </w:pPr>
    <w:rPr>
      <w:color w:val="000000" w:themeColor="text1" w:themeShade="BF"/>
      <w:lang w:val="es-E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stamedia21">
    <w:name w:val="Lista media 21"/>
    <w:basedOn w:val="Tablanormal"/>
    <w:uiPriority w:val="66"/>
    <w:rsid w:val="00014FF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s-E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edia11">
    <w:name w:val="Lista media 11"/>
    <w:basedOn w:val="Tablanormal"/>
    <w:uiPriority w:val="65"/>
    <w:rsid w:val="00014FF5"/>
    <w:pPr>
      <w:spacing w:after="0" w:line="240" w:lineRule="auto"/>
    </w:pPr>
    <w:rPr>
      <w:color w:val="000000" w:themeColor="text1"/>
      <w:lang w:val="es-E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Sombreadoclaro2">
    <w:name w:val="Sombreado claro2"/>
    <w:basedOn w:val="Tablanormal"/>
    <w:uiPriority w:val="60"/>
    <w:rsid w:val="00014FF5"/>
    <w:pPr>
      <w:spacing w:after="0" w:line="240" w:lineRule="auto"/>
    </w:pPr>
    <w:rPr>
      <w:color w:val="000000" w:themeColor="text1" w:themeShade="BF"/>
      <w:lang w:val="es-E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B45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F367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unhideWhenUsed/>
    <w:rsid w:val="00A3636F"/>
    <w:pPr>
      <w:spacing w:after="0"/>
      <w:ind w:left="220" w:hanging="220"/>
    </w:pPr>
    <w:rPr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A3636F"/>
    <w:pPr>
      <w:spacing w:after="0"/>
      <w:ind w:left="440" w:hanging="220"/>
    </w:pPr>
    <w:rPr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A3636F"/>
    <w:pPr>
      <w:spacing w:after="0"/>
      <w:ind w:left="660" w:hanging="220"/>
    </w:pPr>
    <w:rPr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A3636F"/>
    <w:pPr>
      <w:spacing w:after="0"/>
      <w:ind w:left="880" w:hanging="220"/>
    </w:pPr>
    <w:rPr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A3636F"/>
    <w:pPr>
      <w:spacing w:after="0"/>
      <w:ind w:left="1100" w:hanging="220"/>
    </w:pPr>
    <w:rPr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A3636F"/>
    <w:pPr>
      <w:spacing w:after="0"/>
      <w:ind w:left="1320" w:hanging="220"/>
    </w:pPr>
    <w:rPr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A3636F"/>
    <w:pPr>
      <w:spacing w:after="0"/>
      <w:ind w:left="1540" w:hanging="220"/>
    </w:pPr>
    <w:rPr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A3636F"/>
    <w:pPr>
      <w:spacing w:after="0"/>
      <w:ind w:left="1760" w:hanging="220"/>
    </w:pPr>
    <w:rPr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A3636F"/>
    <w:pPr>
      <w:spacing w:after="0"/>
      <w:ind w:left="1980" w:hanging="220"/>
    </w:pPr>
    <w:rPr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A3636F"/>
    <w:pPr>
      <w:spacing w:before="120" w:after="120"/>
    </w:pPr>
    <w:rPr>
      <w:b/>
      <w:bCs/>
      <w:i/>
      <w:i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A3636F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A3636F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A3636F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A3636F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A3636F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A3636F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A3636F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A3636F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A3636F"/>
    <w:pPr>
      <w:spacing w:after="0"/>
      <w:ind w:left="176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3636F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3636F"/>
    <w:pPr>
      <w:spacing w:line="259" w:lineRule="auto"/>
      <w:outlineLvl w:val="9"/>
    </w:pPr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9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gif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ben-PC\AppData\Roaming\Microsoft\Templates\Exemplo%20de%20Portada%20-%20copi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8B6729297C64E0DAB25FE5A03EDC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BB5FA-3065-4F7F-81FC-0E33225A78EC}"/>
      </w:docPartPr>
      <w:docPartBody>
        <w:p w:rsidR="00000000" w:rsidRDefault="0079622B">
          <w:pPr>
            <w:pStyle w:val="F8B6729297C64E0DAB25FE5A03EDCB28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96"/>
              <w:szCs w:val="96"/>
            </w:rPr>
            <w:t>[Año]</w:t>
          </w:r>
        </w:p>
      </w:docPartBody>
    </w:docPart>
    <w:docPart>
      <w:docPartPr>
        <w:name w:val="66F3115D8F3345DFB4D9B3798DFDB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68D1A-EA8D-4ABF-8D91-951C40EB8BD8}"/>
      </w:docPartPr>
      <w:docPartBody>
        <w:p w:rsidR="00000000" w:rsidRDefault="00BE0CA7" w:rsidP="00BE0CA7">
          <w:pPr>
            <w:pStyle w:val="66F3115D8F3345DFB4D9B3798DFDBA1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CA7"/>
    <w:rsid w:val="0079622B"/>
    <w:rsid w:val="00BE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8B6729297C64E0DAB25FE5A03EDCB28">
    <w:name w:val="F8B6729297C64E0DAB25FE5A03EDCB28"/>
  </w:style>
  <w:style w:type="paragraph" w:customStyle="1" w:styleId="51851DEB5DAA40E2A4A650C91A62221E">
    <w:name w:val="51851DEB5DAA40E2A4A650C91A62221E"/>
  </w:style>
  <w:style w:type="paragraph" w:customStyle="1" w:styleId="885E56F6C286491F9D59F6F4153ED64E">
    <w:name w:val="885E56F6C286491F9D59F6F4153ED64E"/>
  </w:style>
  <w:style w:type="paragraph" w:customStyle="1" w:styleId="75ED1597932F4EE58B2952CFF94C797E">
    <w:name w:val="75ED1597932F4EE58B2952CFF94C797E"/>
    <w:rsid w:val="00BE0CA7"/>
  </w:style>
  <w:style w:type="paragraph" w:customStyle="1" w:styleId="66F3115D8F3345DFB4D9B3798DFDBA17">
    <w:name w:val="66F3115D8F3345DFB4D9B3798DFDBA17"/>
    <w:rsid w:val="00BE0CA7"/>
  </w:style>
  <w:style w:type="paragraph" w:customStyle="1" w:styleId="BE8A6AFA41CA4D2E81025025156AD768">
    <w:name w:val="BE8A6AFA41CA4D2E81025025156AD768"/>
    <w:rsid w:val="00BE0CA7"/>
  </w:style>
  <w:style w:type="paragraph" w:customStyle="1" w:styleId="FE3B01F0AF684F04B0E3B45429E5E176">
    <w:name w:val="FE3B01F0AF684F04B0E3B45429E5E176"/>
    <w:rsid w:val="00BE0CA7"/>
  </w:style>
  <w:style w:type="paragraph" w:customStyle="1" w:styleId="D673218CD20843F3BDCC5FB18F992CB4">
    <w:name w:val="D673218CD20843F3BDCC5FB18F992CB4"/>
    <w:rsid w:val="00BE0CA7"/>
  </w:style>
  <w:style w:type="paragraph" w:customStyle="1" w:styleId="6C06F02C47BE42FC9A558EB2E7DA6789">
    <w:name w:val="6C06F02C47BE42FC9A558EB2E7DA6789"/>
    <w:rsid w:val="00BE0C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2018-05-30T00:00:00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52F9E0-E087-4B21-9A33-40EC1F0F69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EFB14F-71FE-4A32-AEAD-E205F3587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Exemplo de Portada - copia</Template>
  <TotalTime>30</TotalTime>
  <Pages>11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Net Comedor</vt:lpstr>
    </vt:vector>
  </TitlesOfParts>
  <Company>Jessuïtes Bellvitge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 Comedor</dc:title>
  <dc:subject/>
  <dc:creator>Andrés González y Rubén Díaz</dc:creator>
  <cp:keywords/>
  <dc:description/>
  <cp:lastModifiedBy>Ruben Díaz</cp:lastModifiedBy>
  <cp:revision>2</cp:revision>
  <cp:lastPrinted>2009-02-05T11:49:00Z</cp:lastPrinted>
  <dcterms:created xsi:type="dcterms:W3CDTF">2018-05-17T18:22:00Z</dcterms:created>
  <dcterms:modified xsi:type="dcterms:W3CDTF">2018-05-17T18:52:00Z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TC300103299990</vt:lpwstr>
  </property>
</Properties>
</file>